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237"/>
        <w:gridCol w:w="4085"/>
      </w:tblGrid>
      <w:tr w:rsidR="00184664" w:rsidRPr="00A85B6F" w:rsidTr="002A1DA8">
        <w:trPr>
          <w:trHeight w:val="12834"/>
          <w:jc w:val="center"/>
        </w:trPr>
        <w:tc>
          <w:tcPr>
            <w:tcW w:w="6237" w:type="dxa"/>
            <w:tcBorders>
              <w:right w:val="single" w:sz="12" w:space="0" w:color="DDDDDD" w:themeColor="accent1"/>
            </w:tcBorders>
            <w:tcMar>
              <w:right w:w="0" w:type="dxa"/>
            </w:tcMar>
          </w:tcPr>
          <w:tbl>
            <w:tblPr>
              <w:tblW w:w="6181" w:type="dxa"/>
              <w:tblInd w:w="8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181"/>
            </w:tblGrid>
            <w:tr w:rsidR="00184664" w:rsidRPr="00A85B6F" w:rsidTr="00A55D0A">
              <w:trPr>
                <w:trHeight w:hRule="exact" w:val="4358"/>
              </w:trPr>
              <w:tc>
                <w:tcPr>
                  <w:tcW w:w="5000" w:type="pct"/>
                  <w:tcBorders>
                    <w:bottom w:val="single" w:sz="12" w:space="0" w:color="DDDDDD" w:themeColor="accent1"/>
                  </w:tcBorders>
                  <w:tcMar>
                    <w:top w:w="317" w:type="dxa"/>
                  </w:tcMar>
                </w:tcPr>
                <w:p w:rsidR="00184664" w:rsidRPr="00A85B6F" w:rsidRDefault="00F971DC" w:rsidP="00CC7AD0">
                  <w:pPr>
                    <w:pStyle w:val="Ttulo2"/>
                  </w:pPr>
                  <w:r>
                    <w:t>datos personales</w:t>
                  </w:r>
                </w:p>
                <w:p w:rsidR="00147F11" w:rsidRDefault="00F971DC" w:rsidP="00CA403D">
                  <w:pPr>
                    <w:pStyle w:val="Ttulo3"/>
                    <w:jc w:val="left"/>
                  </w:pPr>
                  <w:r>
                    <w:t>Nombre: Ludin Misael Nij Patzan</w:t>
                  </w:r>
                </w:p>
                <w:p w:rsidR="00F971DC" w:rsidRDefault="00F971DC" w:rsidP="00CA403D">
                  <w:pPr>
                    <w:pStyle w:val="Ttulo3"/>
                    <w:jc w:val="left"/>
                  </w:pPr>
                  <w:r>
                    <w:t>Profesión: Programador y diseñador de web</w:t>
                  </w:r>
                </w:p>
                <w:p w:rsidR="00F971DC" w:rsidRDefault="00F971DC" w:rsidP="00CA403D">
                  <w:pPr>
                    <w:pStyle w:val="Ttulo3"/>
                    <w:jc w:val="left"/>
                  </w:pPr>
                  <w:r>
                    <w:t>Dirección: 3calle 9-03 col.valleverde</w:t>
                  </w:r>
                </w:p>
                <w:p w:rsidR="00F971DC" w:rsidRDefault="00F971DC" w:rsidP="00CA403D">
                  <w:pPr>
                    <w:pStyle w:val="Ttulo3"/>
                    <w:jc w:val="left"/>
                  </w:pPr>
                  <w:r>
                    <w:t>Teléfono: 35313595</w:t>
                  </w:r>
                </w:p>
                <w:p w:rsidR="003A47C9" w:rsidRDefault="003A47C9" w:rsidP="00CA403D">
                  <w:pPr>
                    <w:pStyle w:val="Ttulo3"/>
                    <w:jc w:val="left"/>
                  </w:pPr>
                  <w:r>
                    <w:t>Fecha de nacimiento: 23/05/1999</w:t>
                  </w:r>
                </w:p>
                <w:p w:rsidR="003A47C9" w:rsidRDefault="003A47C9" w:rsidP="00CA403D">
                  <w:pPr>
                    <w:pStyle w:val="Ttulo3"/>
                    <w:jc w:val="left"/>
                  </w:pPr>
                  <w:r>
                    <w:t>DPI: 3531692354</w:t>
                  </w:r>
                </w:p>
                <w:p w:rsidR="003A47C9" w:rsidRDefault="003A47C9" w:rsidP="00CA403D">
                  <w:pPr>
                    <w:pStyle w:val="Ttulo3"/>
                    <w:jc w:val="left"/>
                  </w:pPr>
                  <w:r>
                    <w:t>Estado Civil: soltero</w:t>
                  </w:r>
                </w:p>
                <w:p w:rsidR="00F971DC" w:rsidRDefault="00F971DC" w:rsidP="00F971DC">
                  <w:pPr>
                    <w:pStyle w:val="Ttulo3"/>
                    <w:jc w:val="left"/>
                  </w:pPr>
                </w:p>
                <w:p w:rsidR="00F971DC" w:rsidRDefault="00F971DC" w:rsidP="00F971DC">
                  <w:pPr>
                    <w:pStyle w:val="Ttulo3"/>
                    <w:jc w:val="left"/>
                  </w:pPr>
                </w:p>
                <w:p w:rsidR="00F971DC" w:rsidRDefault="00F971DC" w:rsidP="00F971DC">
                  <w:pPr>
                    <w:pStyle w:val="Ttulo3"/>
                    <w:jc w:val="left"/>
                  </w:pPr>
                </w:p>
                <w:p w:rsidR="00F971DC" w:rsidRDefault="00F971DC" w:rsidP="00F971DC">
                  <w:pPr>
                    <w:pStyle w:val="Ttulo3"/>
                    <w:jc w:val="left"/>
                  </w:pPr>
                </w:p>
                <w:p w:rsidR="00F971DC" w:rsidRDefault="00F971DC" w:rsidP="00F971DC">
                  <w:pPr>
                    <w:pStyle w:val="Ttulo3"/>
                    <w:jc w:val="left"/>
                  </w:pPr>
                </w:p>
                <w:p w:rsidR="00F971DC" w:rsidRPr="00A85B6F" w:rsidRDefault="00F971DC" w:rsidP="00F971DC">
                  <w:pPr>
                    <w:pStyle w:val="Ttulo3"/>
                    <w:jc w:val="left"/>
                  </w:pPr>
                </w:p>
              </w:tc>
            </w:tr>
            <w:tr w:rsidR="00184664" w:rsidRPr="00A85B6F" w:rsidTr="00A55D0A">
              <w:trPr>
                <w:trHeight w:val="7413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left w:val="single" w:sz="12" w:space="0" w:color="DDDDDD" w:themeColor="accent1"/>
                    <w:bottom w:val="single" w:sz="12" w:space="0" w:color="DDDDDD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330CC4" w:rsidP="00CC7AD0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FE40C4828EA54FF89A086E298ADE59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184664" w:rsidRPr="00F971DC" w:rsidRDefault="00147F11" w:rsidP="00F971DC">
                  <w:pPr>
                    <w:pStyle w:val="Ttulo3"/>
                    <w:rPr>
                      <w:u w:val="single"/>
                    </w:rPr>
                  </w:pPr>
                  <w:r w:rsidRPr="00147F11">
                    <w:rPr>
                      <w:lang w:bidi="es-ES"/>
                    </w:rPr>
                    <w:t xml:space="preserve">Técnico en Reparación y Soporte de Sistemas Informáticos 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rPr>
                      <w:lang w:bidi="es-ES"/>
                    </w:rPr>
                    <w:t>distribuidora el éxito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2017-2018</w:t>
                  </w:r>
                </w:p>
                <w:p w:rsidR="00184664" w:rsidRPr="00A85B6F" w:rsidRDefault="006B1433" w:rsidP="00CC7AD0">
                  <w:r>
                    <w:t xml:space="preserve">Trabajo en </w:t>
                  </w:r>
                  <w:r w:rsidR="002A1DA8">
                    <w:t>equipo,</w:t>
                  </w:r>
                  <w:r>
                    <w:t xml:space="preserve"> liderazgo respeto hacia las demás personas.</w:t>
                  </w:r>
                </w:p>
                <w:p w:rsidR="00184664" w:rsidRPr="00A85B6F" w:rsidRDefault="00330CC4" w:rsidP="00CC7AD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9DB07EABBBA44C5593EC434E3FBBB0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184664" w:rsidRDefault="00A55D0A" w:rsidP="00CC7AD0">
                  <w:pPr>
                    <w:pStyle w:val="Ttulo3"/>
                  </w:pPr>
                  <w:r>
                    <w:t>Estudios de Nivel PRIMARIA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2011</w:t>
                  </w:r>
                  <w:r>
                    <w:rPr>
                      <w:lang w:bidi="es-ES"/>
                    </w:rPr>
                    <w:t xml:space="preserve"> |Escuela rural mixta col.vallerverde</w:t>
                  </w:r>
                </w:p>
                <w:p w:rsidR="00184664" w:rsidRDefault="00A55D0A" w:rsidP="00A55D0A">
                  <w:r>
                    <w:t>Primer lugar obtenido en oratoria</w:t>
                  </w:r>
                </w:p>
                <w:p w:rsidR="00A55D0A" w:rsidRPr="00A85B6F" w:rsidRDefault="00A55D0A" w:rsidP="00A55D0A">
                  <w:r>
                    <w:t>Primer lugar en disciplina</w:t>
                  </w:r>
                </w:p>
                <w:p w:rsidR="00184664" w:rsidRPr="00A85B6F" w:rsidRDefault="00A55D0A" w:rsidP="00CC7AD0">
                  <w:pPr>
                    <w:pStyle w:val="Ttulo3"/>
                  </w:pPr>
                  <w:r>
                    <w:t>Estudios de Nivel Básicos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2016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LICEO COMPU-MARKET</w:t>
                  </w:r>
                </w:p>
                <w:p w:rsidR="004670DD" w:rsidRDefault="00A55D0A" w:rsidP="00A55D0A">
                  <w:r>
                    <w:t>Primer lugar en participación</w:t>
                  </w:r>
                </w:p>
                <w:p w:rsidR="00A55D0A" w:rsidRDefault="00A55D0A" w:rsidP="00A55D0A">
                  <w:r>
                    <w:t>Tercer lugar en oratoria nivel nacional</w:t>
                  </w:r>
                </w:p>
                <w:p w:rsidR="00A55D0A" w:rsidRPr="00A85B6F" w:rsidRDefault="00A55D0A" w:rsidP="00A55D0A">
                  <w:pPr>
                    <w:pStyle w:val="Ttulo3"/>
                  </w:pPr>
                  <w:r>
                    <w:t>Estudios de Nivel diversificado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2018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LICEO COMPU-MARKET</w:t>
                  </w:r>
                </w:p>
                <w:p w:rsidR="00A55D0A" w:rsidRDefault="00A55D0A" w:rsidP="00A55D0A">
                  <w:r>
                    <w:t xml:space="preserve">Abanderado </w:t>
                  </w:r>
                </w:p>
                <w:p w:rsidR="00A55D0A" w:rsidRDefault="00A55D0A" w:rsidP="00A55D0A">
                  <w:bookmarkStart w:id="0" w:name="_GoBack"/>
                  <w:bookmarkEnd w:id="0"/>
                </w:p>
                <w:p w:rsidR="00A55D0A" w:rsidRPr="00A85B6F" w:rsidRDefault="00A55D0A" w:rsidP="00A55D0A"/>
              </w:tc>
            </w:tr>
          </w:tbl>
          <w:p w:rsidR="00184664" w:rsidRPr="00A85B6F" w:rsidRDefault="00184664" w:rsidP="00CC7AD0"/>
        </w:tc>
        <w:tc>
          <w:tcPr>
            <w:tcW w:w="4085" w:type="dxa"/>
            <w:tcBorders>
              <w:left w:val="single" w:sz="12" w:space="0" w:color="DDDDDD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047"/>
            </w:tblGrid>
            <w:tr w:rsidR="00184664" w:rsidRPr="00A85B6F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288" w:type="dxa"/>
                  </w:tcMar>
                </w:tcPr>
                <w:p w:rsidR="00184664" w:rsidRPr="00A85B6F" w:rsidRDefault="0021331C" w:rsidP="00CC7AD0">
                  <w:pPr>
                    <w:pStyle w:val="Ttulo2"/>
                  </w:pPr>
                  <w:r w:rsidRPr="0021331C">
                    <w:rPr>
                      <w:noProof/>
                      <w:lang w:val="es-GT" w:eastAsia="es-GT"/>
                    </w:rPr>
                    <w:drawing>
                      <wp:anchor distT="0" distB="0" distL="114300" distR="114300" simplePos="0" relativeHeight="251659264" behindDoc="0" locked="0" layoutInCell="1" allowOverlap="1" wp14:anchorId="0B6806B9" wp14:editId="30D6918B">
                        <wp:simplePos x="0" y="0"/>
                        <wp:positionH relativeFrom="column">
                          <wp:posOffset>16764</wp:posOffset>
                        </wp:positionH>
                        <wp:positionV relativeFrom="paragraph">
                          <wp:posOffset>-202184</wp:posOffset>
                        </wp:positionV>
                        <wp:extent cx="2060448" cy="2268855"/>
                        <wp:effectExtent l="0" t="0" r="0" b="0"/>
                        <wp:wrapNone/>
                        <wp:docPr id="1" name="Imagen 1" descr="C:\Users\Estudiante\Desktop\11677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Estudiante\Desktop\11677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6938" cy="2276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54F203F891614BA1810179B54A6F7F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184664" w:rsidRPr="00A85B6F" w:rsidRDefault="00147F11" w:rsidP="00147F11">
                  <w:pPr>
                    <w:pStyle w:val="Ttulo3"/>
                  </w:pPr>
                  <w:r>
                    <w:t xml:space="preserve">SER </w:t>
                  </w:r>
                  <w:proofErr w:type="gramStart"/>
                  <w:r>
                    <w:t>MAS</w:t>
                  </w:r>
                  <w:proofErr w:type="gramEnd"/>
                  <w:r>
                    <w:t xml:space="preserve"> EFICIENTE Y CAPAZ</w:t>
                  </w:r>
                </w:p>
              </w:tc>
            </w:tr>
            <w:tr w:rsidR="00184664" w:rsidRPr="00A85B6F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</w:tcBorders>
                </w:tcPr>
                <w:tbl>
                  <w:tblPr>
                    <w:tblW w:w="408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999"/>
                    <w:gridCol w:w="2087"/>
                  </w:tblGrid>
                  <w:tr w:rsidR="00184664" w:rsidRPr="00A85B6F" w:rsidTr="00CA403D">
                    <w:trPr>
                      <w:trHeight w:val="149"/>
                    </w:trPr>
                    <w:tc>
                      <w:tcPr>
                        <w:tcW w:w="1999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GT" w:eastAsia="es-G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29A4D06" wp14:editId="6489BC9D">
                                  <wp:extent cx="329184" cy="329184"/>
                                  <wp:effectExtent l="0" t="0" r="0" b="0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B78E461" id="Grupo 322" o:spid="_x0000_s1026" alt="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NxU5jsCDAAAZzcAAA4AAAAAAAAAAAAAAAAALgIA&#10;AGRycy9lMm9Eb2MueG1sUEsBAi0AFAAGAAgAAAAhAGhHG9DYAAAAAwEAAA8AAAAAAAAAAAAAAAAA&#10;XA4AAGRycy9kb3ducmV2LnhtbFBLBQYAAAAABAAEAPMAAABhDwAAAAA=&#10;">
                                  <v:oval id="Elipse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ddd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black [3215]" strokecolor="black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08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GT" w:eastAsia="es-G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315C049" wp14:editId="447E5D8D">
                                  <wp:extent cx="329184" cy="329184"/>
                                  <wp:effectExtent l="0" t="0" r="0" b="0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CB40D6C" id="Grupo 303" o:spid="_x0000_s1026" alt="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Um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Okz1Jswc&#10;AADnowAADgAAAAAAAAAAAAAAAAAuAgAAZHJzL2Uyb0RvYy54bWxQSwECLQAUAAYACAAAACEAaEcb&#10;0NgAAAADAQAADwAAAAAAAAAAAAAAAAAmHwAAZHJzL2Rvd25yZXYueG1sUEsFBgAAAAAEAAQA8wAA&#10;ACsgAAAAAA==&#10;">
                                  <v:oval id="Elipse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ddd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black [3215]" strokecolor="black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CA403D">
                    <w:trPr>
                      <w:trHeight w:val="146"/>
                    </w:trPr>
                    <w:tc>
                      <w:tcPr>
                        <w:tcW w:w="1999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CA403D" w:rsidP="00CA403D">
                        <w:r>
                          <w:t>Ludinnij@hotmail.com</w:t>
                        </w:r>
                      </w:p>
                    </w:tc>
                    <w:tc>
                      <w:tcPr>
                        <w:tcW w:w="208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CA403D" w:rsidP="00CA403D">
                        <w:r>
                          <w:t>95652563</w:t>
                        </w:r>
                      </w:p>
                    </w:tc>
                  </w:tr>
                  <w:tr w:rsidR="00184664" w:rsidRPr="00A85B6F" w:rsidTr="00CA403D">
                    <w:trPr>
                      <w:trHeight w:val="153"/>
                    </w:trPr>
                    <w:tc>
                      <w:tcPr>
                        <w:tcW w:w="1999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</w:p>
                    </w:tc>
                    <w:tc>
                      <w:tcPr>
                        <w:tcW w:w="208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</w:p>
                    </w:tc>
                  </w:tr>
                  <w:tr w:rsidR="00184664" w:rsidRPr="00A85B6F" w:rsidTr="00CA403D">
                    <w:trPr>
                      <w:trHeight w:val="97"/>
                    </w:trPr>
                    <w:tc>
                      <w:tcPr>
                        <w:tcW w:w="1999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CA403D"/>
                    </w:tc>
                    <w:tc>
                      <w:tcPr>
                        <w:tcW w:w="208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CA403D"/>
                    </w:tc>
                  </w:tr>
                </w:tbl>
                <w:p w:rsidR="00184664" w:rsidRPr="00A85B6F" w:rsidRDefault="00CA403D" w:rsidP="00CC7AD0">
                  <w:r w:rsidRPr="00CA403D">
                    <w:t>Hoy es el único día que puedes darlo todo de ti mismo. Por lo tanto, no pienses en el pasado ni en el futuro. Ama, vive y persigue tus sueños.</w:t>
                  </w:r>
                </w:p>
              </w:tc>
            </w:tr>
            <w:tr w:rsidR="00184664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</w:tcPr>
                <w:p w:rsidR="00184664" w:rsidRPr="00A85B6F" w:rsidRDefault="00A55D0A" w:rsidP="00CC7AD0">
                  <w:pPr>
                    <w:pStyle w:val="Ttulo2"/>
                  </w:pPr>
                  <w:r>
                    <w:t>otros estudios</w:t>
                  </w:r>
                </w:p>
                <w:p w:rsidR="00A55D0A" w:rsidRDefault="00A55D0A" w:rsidP="00A55D0A">
                  <w:pPr>
                    <w:pStyle w:val="Ttulo3"/>
                    <w:jc w:val="left"/>
                  </w:pPr>
                  <w:r>
                    <w:t>Diplomado en mantenimiento de software</w:t>
                  </w:r>
                </w:p>
                <w:p w:rsidR="00A55D0A" w:rsidRPr="00A55D0A" w:rsidRDefault="00A55D0A" w:rsidP="00A55D0A">
                  <w:pPr>
                    <w:pStyle w:val="Ttulo3"/>
                    <w:jc w:val="left"/>
                    <w:rPr>
                      <w:sz w:val="16"/>
                    </w:rPr>
                  </w:pPr>
                  <w:r w:rsidRPr="00A55D0A">
                    <w:rPr>
                      <w:sz w:val="16"/>
                    </w:rPr>
                    <w:t>GUATEMALA, LICEO COMPU-MARKET</w:t>
                  </w:r>
                </w:p>
                <w:p w:rsidR="004670DD" w:rsidRDefault="004670DD" w:rsidP="00A55D0A">
                  <w:pPr>
                    <w:pStyle w:val="Ttulo3"/>
                    <w:jc w:val="left"/>
                  </w:pPr>
                </w:p>
                <w:p w:rsidR="00A55D0A" w:rsidRDefault="00A55D0A" w:rsidP="00A55D0A">
                  <w:pPr>
                    <w:pStyle w:val="Ttulo3"/>
                    <w:jc w:val="left"/>
                  </w:pPr>
                  <w:r>
                    <w:t>Diplomado en Operador en computadoras</w:t>
                  </w:r>
                </w:p>
                <w:p w:rsidR="00A55D0A" w:rsidRDefault="00A55D0A" w:rsidP="00A55D0A">
                  <w:pPr>
                    <w:pStyle w:val="Ttulo3"/>
                    <w:jc w:val="left"/>
                    <w:rPr>
                      <w:sz w:val="16"/>
                    </w:rPr>
                  </w:pPr>
                  <w:r w:rsidRPr="00A55D0A">
                    <w:rPr>
                      <w:sz w:val="16"/>
                    </w:rPr>
                    <w:t>GUATEMALA, LICEO COMPU-MARKET</w:t>
                  </w:r>
                </w:p>
                <w:p w:rsidR="00A55D0A" w:rsidRPr="00A55D0A" w:rsidRDefault="00A55D0A" w:rsidP="00A55D0A">
                  <w:pPr>
                    <w:pStyle w:val="Ttulo3"/>
                    <w:jc w:val="left"/>
                    <w:rPr>
                      <w:sz w:val="16"/>
                    </w:rPr>
                  </w:pPr>
                </w:p>
                <w:p w:rsidR="00A55D0A" w:rsidRDefault="00A55D0A" w:rsidP="00A55D0A">
                  <w:pPr>
                    <w:pStyle w:val="Ttulo3"/>
                    <w:jc w:val="left"/>
                  </w:pPr>
                  <w:r>
                    <w:t>Diplomado en Programador en Computadoras</w:t>
                  </w:r>
                </w:p>
                <w:p w:rsidR="00A55D0A" w:rsidRPr="00A55D0A" w:rsidRDefault="00A55D0A" w:rsidP="00A55D0A">
                  <w:pPr>
                    <w:pStyle w:val="Ttulo3"/>
                    <w:jc w:val="left"/>
                    <w:rPr>
                      <w:sz w:val="16"/>
                    </w:rPr>
                  </w:pPr>
                  <w:r w:rsidRPr="00A55D0A">
                    <w:rPr>
                      <w:sz w:val="16"/>
                    </w:rPr>
                    <w:t>GUATEMALA, LICEO COMPU-MARKET</w:t>
                  </w:r>
                </w:p>
                <w:p w:rsidR="00A55D0A" w:rsidRDefault="00A55D0A" w:rsidP="00A55D0A">
                  <w:pPr>
                    <w:pStyle w:val="Ttulo3"/>
                    <w:jc w:val="left"/>
                  </w:pPr>
                </w:p>
                <w:p w:rsidR="00A55D0A" w:rsidRPr="00A85B6F" w:rsidRDefault="00A55D0A" w:rsidP="0021331C">
                  <w:pPr>
                    <w:pStyle w:val="Ttulo3"/>
                    <w:jc w:val="right"/>
                  </w:pPr>
                </w:p>
              </w:tc>
            </w:tr>
            <w:tr w:rsidR="002A1DA8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</w:tcPr>
                <w:p w:rsidR="002A1DA8" w:rsidRDefault="002A1DA8" w:rsidP="00CC7AD0">
                  <w:pPr>
                    <w:pStyle w:val="Ttulo2"/>
                  </w:pPr>
                </w:p>
              </w:tc>
            </w:tr>
            <w:tr w:rsidR="0021331C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</w:tcPr>
                <w:p w:rsidR="0021331C" w:rsidRDefault="0021331C" w:rsidP="00CC7AD0">
                  <w:pPr>
                    <w:pStyle w:val="Ttulo2"/>
                  </w:pP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2A1DA8">
      <w:pPr>
        <w:pStyle w:val="Sinespaciado"/>
        <w:jc w:val="both"/>
      </w:pPr>
    </w:p>
    <w:sectPr w:rsidR="00BA68C1" w:rsidRPr="00A85B6F" w:rsidSect="0044707F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CC4" w:rsidRDefault="00330CC4" w:rsidP="008B2920">
      <w:pPr>
        <w:spacing w:after="0" w:line="240" w:lineRule="auto"/>
      </w:pPr>
      <w:r>
        <w:separator/>
      </w:r>
    </w:p>
  </w:endnote>
  <w:endnote w:type="continuationSeparator" w:id="0">
    <w:p w:rsidR="00330CC4" w:rsidRDefault="00330CC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A1DA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CC4" w:rsidRDefault="00330CC4" w:rsidP="008B2920">
      <w:pPr>
        <w:spacing w:after="0" w:line="240" w:lineRule="auto"/>
      </w:pPr>
      <w:r>
        <w:separator/>
      </w:r>
    </w:p>
  </w:footnote>
  <w:footnote w:type="continuationSeparator" w:id="0">
    <w:p w:rsidR="00330CC4" w:rsidRDefault="00330CC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DDDDDD" w:themeColor="accent1"/>
        <w:left w:val="single" w:sz="12" w:space="0" w:color="DDDDDD" w:themeColor="accent1"/>
        <w:bottom w:val="single" w:sz="12" w:space="0" w:color="DDDDDD" w:themeColor="accent1"/>
        <w:right w:val="single" w:sz="12" w:space="0" w:color="DDDDDD" w:themeColor="accent1"/>
        <w:insideH w:val="single" w:sz="12" w:space="0" w:color="DDDDDD" w:themeColor="accent1"/>
        <w:insideV w:val="single" w:sz="12" w:space="0" w:color="DDDDDD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322"/>
    </w:tblGrid>
    <w:tr w:rsidR="00A85B6F" w:rsidTr="00142F58">
      <w:sdt>
        <w:sdtPr>
          <w:alias w:val="Su nombre:"/>
          <w:tag w:val="Su nombr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DDDDDD" w:themeColor="accent1"/>
              </w:tcBorders>
            </w:tcPr>
            <w:p w:rsidR="00A85B6F" w:rsidRDefault="0021331C" w:rsidP="0021331C">
              <w:pPr>
                <w:pStyle w:val="Ttulo1"/>
                <w:jc w:val="both"/>
              </w:pPr>
              <w:r>
                <w:rPr>
                  <w:lang w:val="es-GT"/>
                </w:rPr>
                <w:t>HOJA DE VIDA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11"/>
    <w:rsid w:val="00016EFC"/>
    <w:rsid w:val="000243D1"/>
    <w:rsid w:val="00057F04"/>
    <w:rsid w:val="000A378C"/>
    <w:rsid w:val="000C2D37"/>
    <w:rsid w:val="0010042F"/>
    <w:rsid w:val="00135C2C"/>
    <w:rsid w:val="00142F58"/>
    <w:rsid w:val="00147F11"/>
    <w:rsid w:val="00153ED4"/>
    <w:rsid w:val="00184664"/>
    <w:rsid w:val="001C7765"/>
    <w:rsid w:val="001F60D3"/>
    <w:rsid w:val="0020741F"/>
    <w:rsid w:val="0021331C"/>
    <w:rsid w:val="0027115C"/>
    <w:rsid w:val="00293B83"/>
    <w:rsid w:val="002A1DA8"/>
    <w:rsid w:val="002D00BE"/>
    <w:rsid w:val="00330CC4"/>
    <w:rsid w:val="00381BB6"/>
    <w:rsid w:val="00390414"/>
    <w:rsid w:val="003A47C9"/>
    <w:rsid w:val="003B74D9"/>
    <w:rsid w:val="003E1711"/>
    <w:rsid w:val="00403393"/>
    <w:rsid w:val="0044707F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1CA5"/>
    <w:rsid w:val="005B0E81"/>
    <w:rsid w:val="00630D36"/>
    <w:rsid w:val="006A3CE7"/>
    <w:rsid w:val="006B1433"/>
    <w:rsid w:val="006E5FD2"/>
    <w:rsid w:val="006F1734"/>
    <w:rsid w:val="00781D13"/>
    <w:rsid w:val="00783C41"/>
    <w:rsid w:val="00787503"/>
    <w:rsid w:val="00792967"/>
    <w:rsid w:val="007A6606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55D0A"/>
    <w:rsid w:val="00A85B6F"/>
    <w:rsid w:val="00A915C8"/>
    <w:rsid w:val="00AA3476"/>
    <w:rsid w:val="00AA6B7B"/>
    <w:rsid w:val="00AB540C"/>
    <w:rsid w:val="00AC5D83"/>
    <w:rsid w:val="00B15938"/>
    <w:rsid w:val="00B30907"/>
    <w:rsid w:val="00B67DB0"/>
    <w:rsid w:val="00BA68C1"/>
    <w:rsid w:val="00BD34A5"/>
    <w:rsid w:val="00BD5EFB"/>
    <w:rsid w:val="00BE2D6E"/>
    <w:rsid w:val="00C35148"/>
    <w:rsid w:val="00C35EFB"/>
    <w:rsid w:val="00C40790"/>
    <w:rsid w:val="00C73037"/>
    <w:rsid w:val="00CA403D"/>
    <w:rsid w:val="00D2689C"/>
    <w:rsid w:val="00D91AF5"/>
    <w:rsid w:val="00D97FFA"/>
    <w:rsid w:val="00DF6A6F"/>
    <w:rsid w:val="00E20402"/>
    <w:rsid w:val="00E27B07"/>
    <w:rsid w:val="00E928A3"/>
    <w:rsid w:val="00F67FBA"/>
    <w:rsid w:val="00F879CE"/>
    <w:rsid w:val="00F971DC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E8D8D-DD34-4ADC-9CEE-986ACD14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40C4828EA54FF89A086E298ADE5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A2CC-4FA4-4893-BFD7-E2EC0774C908}"/>
      </w:docPartPr>
      <w:docPartBody>
        <w:p w:rsidR="00034963" w:rsidRDefault="00DA0F81">
          <w:pPr>
            <w:pStyle w:val="FE40C4828EA54FF89A086E298ADE59D5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9DB07EABBBA44C5593EC434E3FBBB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BBDD0-DA52-4271-B47E-E855A91590FD}"/>
      </w:docPartPr>
      <w:docPartBody>
        <w:p w:rsidR="00034963" w:rsidRDefault="00DA0F81">
          <w:pPr>
            <w:pStyle w:val="9DB07EABBBA44C5593EC434E3FBBB0C3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54F203F891614BA1810179B54A6F7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9DEBA-AF49-4AC4-BF11-6EE326FA4402}"/>
      </w:docPartPr>
      <w:docPartBody>
        <w:p w:rsidR="00034963" w:rsidRDefault="00DA0F81">
          <w:pPr>
            <w:pStyle w:val="54F203F891614BA1810179B54A6F7FF8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81"/>
    <w:rsid w:val="00034963"/>
    <w:rsid w:val="00AF42A7"/>
    <w:rsid w:val="00DA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1107FFCA9F455BA0DA6681D7087F48">
    <w:name w:val="1D1107FFCA9F455BA0DA6681D7087F48"/>
  </w:style>
  <w:style w:type="paragraph" w:customStyle="1" w:styleId="28D50552AB41460FA42DE8FF12AED2C4">
    <w:name w:val="28D50552AB41460FA42DE8FF12AED2C4"/>
  </w:style>
  <w:style w:type="paragraph" w:customStyle="1" w:styleId="FE40C4828EA54FF89A086E298ADE59D5">
    <w:name w:val="FE40C4828EA54FF89A086E298ADE59D5"/>
  </w:style>
  <w:style w:type="paragraph" w:customStyle="1" w:styleId="2E72F1E4EA9046C09F414E59066ACCC2">
    <w:name w:val="2E72F1E4EA9046C09F414E59066ACCC2"/>
  </w:style>
  <w:style w:type="paragraph" w:customStyle="1" w:styleId="62AE78433D5544C48B649BB0888E93FD">
    <w:name w:val="62AE78433D5544C48B649BB0888E93FD"/>
  </w:style>
  <w:style w:type="paragraph" w:customStyle="1" w:styleId="77C9230F9B194F72A17CEB94F6175E41">
    <w:name w:val="77C9230F9B194F72A17CEB94F6175E41"/>
  </w:style>
  <w:style w:type="paragraph" w:customStyle="1" w:styleId="9F17D8F8144B4BF7A6C3CD8379127DF3">
    <w:name w:val="9F17D8F8144B4BF7A6C3CD8379127DF3"/>
  </w:style>
  <w:style w:type="paragraph" w:customStyle="1" w:styleId="AC339DF9E4314AEAA519E5F4FF6D2A86">
    <w:name w:val="AC339DF9E4314AEAA519E5F4FF6D2A86"/>
  </w:style>
  <w:style w:type="paragraph" w:customStyle="1" w:styleId="893708D1E84A41F0A674B1F56EDD32C4">
    <w:name w:val="893708D1E84A41F0A674B1F56EDD32C4"/>
  </w:style>
  <w:style w:type="paragraph" w:customStyle="1" w:styleId="1AAECBD8487043399A500FFF793929CC">
    <w:name w:val="1AAECBD8487043399A500FFF793929CC"/>
  </w:style>
  <w:style w:type="paragraph" w:customStyle="1" w:styleId="D46677DD10574317A8EBF35AB02B53DC">
    <w:name w:val="D46677DD10574317A8EBF35AB02B53DC"/>
  </w:style>
  <w:style w:type="paragraph" w:customStyle="1" w:styleId="9DB07EABBBA44C5593EC434E3FBBB0C3">
    <w:name w:val="9DB07EABBBA44C5593EC434E3FBBB0C3"/>
  </w:style>
  <w:style w:type="paragraph" w:customStyle="1" w:styleId="75E497AC76134665A37525C19B5BB4E8">
    <w:name w:val="75E497AC76134665A37525C19B5BB4E8"/>
  </w:style>
  <w:style w:type="paragraph" w:customStyle="1" w:styleId="93DEE724E0924C459A84E52EEF5824D8">
    <w:name w:val="93DEE724E0924C459A84E52EEF5824D8"/>
  </w:style>
  <w:style w:type="paragraph" w:customStyle="1" w:styleId="780A5460C7994496BF9C8E3BF5708F3C">
    <w:name w:val="780A5460C7994496BF9C8E3BF5708F3C"/>
  </w:style>
  <w:style w:type="paragraph" w:customStyle="1" w:styleId="58EAFF883A6F4427AD5E64912BDA5A9F">
    <w:name w:val="58EAFF883A6F4427AD5E64912BDA5A9F"/>
  </w:style>
  <w:style w:type="paragraph" w:customStyle="1" w:styleId="24322397C2F44CA9BE8A286161F81BE3">
    <w:name w:val="24322397C2F44CA9BE8A286161F81BE3"/>
  </w:style>
  <w:style w:type="paragraph" w:customStyle="1" w:styleId="6E5D6BB6E7AB4F7DA58BAA8B43D1545C">
    <w:name w:val="6E5D6BB6E7AB4F7DA58BAA8B43D1545C"/>
  </w:style>
  <w:style w:type="paragraph" w:customStyle="1" w:styleId="8D09E0CF155E4733928C1F5DB678E2ED">
    <w:name w:val="8D09E0CF155E4733928C1F5DB678E2ED"/>
  </w:style>
  <w:style w:type="paragraph" w:customStyle="1" w:styleId="5A5233B484134DBC83163606CF997BC4">
    <w:name w:val="5A5233B484134DBC83163606CF997BC4"/>
  </w:style>
  <w:style w:type="paragraph" w:customStyle="1" w:styleId="54F203F891614BA1810179B54A6F7FF8">
    <w:name w:val="54F203F891614BA1810179B54A6F7FF8"/>
  </w:style>
  <w:style w:type="paragraph" w:customStyle="1" w:styleId="E5B8ABF8703746FBBB5B5D77982445A9">
    <w:name w:val="E5B8ABF8703746FBBB5B5D77982445A9"/>
  </w:style>
  <w:style w:type="paragraph" w:customStyle="1" w:styleId="1AB2F6C92BE94E7F9F5DBDE60C8F9A1D">
    <w:name w:val="1AB2F6C92BE94E7F9F5DBDE60C8F9A1D"/>
  </w:style>
  <w:style w:type="paragraph" w:customStyle="1" w:styleId="82FDD938008F49BEBC3A6656C1DF0B40">
    <w:name w:val="82FDD938008F49BEBC3A6656C1DF0B40"/>
  </w:style>
  <w:style w:type="paragraph" w:customStyle="1" w:styleId="314EFEAC260342B4B5FE4FF732C8B0B7">
    <w:name w:val="314EFEAC260342B4B5FE4FF732C8B0B7"/>
  </w:style>
  <w:style w:type="paragraph" w:customStyle="1" w:styleId="2A604162D0D749DF96FF7E1A46836526">
    <w:name w:val="2A604162D0D749DF96FF7E1A46836526"/>
  </w:style>
  <w:style w:type="paragraph" w:customStyle="1" w:styleId="E60F44196DD54813ADD3F1E573D057DE">
    <w:name w:val="E60F44196DD54813ADD3F1E573D057DE"/>
  </w:style>
  <w:style w:type="paragraph" w:customStyle="1" w:styleId="22C69231EC05425FA94EC0BDCE9F89AE">
    <w:name w:val="22C69231EC05425FA94EC0BDCE9F89AE"/>
  </w:style>
  <w:style w:type="paragraph" w:customStyle="1" w:styleId="239BDAF6946C43668F2733A07EA84556">
    <w:name w:val="239BDAF6946C43668F2733A07EA84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37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7</cp:revision>
  <cp:lastPrinted>2016-06-29T01:32:00Z</cp:lastPrinted>
  <dcterms:created xsi:type="dcterms:W3CDTF">2018-08-15T15:13:00Z</dcterms:created>
  <dcterms:modified xsi:type="dcterms:W3CDTF">2018-08-15T16:04:00Z</dcterms:modified>
</cp:coreProperties>
</file>